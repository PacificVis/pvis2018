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9" w:after="0" w:line="240" w:lineRule="auto"/>
        <w:ind w:left="499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7.599129pt;margin-top:492.052612pt;width:197.408728pt;height:212.140408pt;mso-position-horizontal-relative:page;mso-position-vertical-relative:page;z-index:-150" coordorigin="752,9841" coordsize="3948,4243">
            <v:group style="position:absolute;left:804;top:9988;width:3865;height:4064" coordorigin="804,9988" coordsize="3865,4064">
              <v:shape style="position:absolute;left:804;top:9988;width:3865;height:4064" coordorigin="804,9988" coordsize="3865,4064" path="m4585,13964l4625,13909,4652,13842,4667,13764,4669,13677,4660,13580,4638,13474,4606,13359,4562,13238,4508,13109,4443,12974,4369,12834,4285,12688,4191,12539,4088,12385,3977,12229,3858,12070,3730,11910,3595,11749,3452,11587,3302,11426,3149,11268,2995,11118,2842,10976,2689,10842,2539,10716,2390,10599,2244,10491,2102,10393,1964,10304,1830,10226,1702,10158,1579,10101,1464,10055,1355,10021,1254,9999,1162,9988,1079,9991,1005,10006,941,10035,889,10077,849,10133,821,10199,807,10277,804,10364,814,10462,835,10568,868,10682,911,10804,966,10932,1030,11067,1105,11208,1189,11353,1283,11503,1385,11656,1496,11812,1616,11971,1744,12131,1879,12292,2022,12454,2171,12615,2325,12773,2478,12923,2632,13065,2784,13199,2935,13325,3084,13442,3229,13550,3372,13648,3510,13737,3643,13815,3772,13883,3894,13940,4010,13986,4118,14020,4219,14043,4312,14053,4395,14050,4469,14035,4532,14006,4585,13964xe" filled="f" stroked="t" strokeweight="2.889pt" strokecolor="#9FA1A4">
                <v:path arrowok="t"/>
              </v:shape>
            </v:group>
            <v:group style="position:absolute;left:804;top:9991;width:3865;height:4064" coordorigin="804,9991" coordsize="3865,4064">
              <v:shape style="position:absolute;left:804;top:9991;width:3865;height:4064" coordorigin="804,9991" coordsize="3865,4064" path="m4585,10079l4532,10037,4469,10008,4395,9993,4312,9991,4219,10001,4118,10023,4010,10057,3894,10103,3772,10160,3643,10228,3510,10306,3372,10395,3229,10493,3084,10601,2935,10718,2784,10844,2632,10978,2478,11121,2325,11271,2171,11428,2022,11589,1879,11751,1744,11912,1616,12073,1496,12231,1385,12387,1283,12541,1189,12690,1105,12836,1030,12976,966,13111,912,13240,868,13362,835,13476,814,13582,804,13679,807,13767,821,13844,849,13911,889,13966,941,14008,1005,14037,1079,14052,1162,14055,1254,14045,1355,14022,1464,13988,1580,13942,1702,13885,1830,13817,1964,13739,2102,13650,2244,13552,2390,13444,2539,13327,2689,13201,2842,13067,2995,12925,3149,12775,3302,12618,3452,12456,3595,12295,3730,12133,3858,11973,3977,11814,4088,11658,4191,11505,4285,11355,4369,11210,4443,11069,4508,10934,4562,10806,4606,10684,4638,10570,4660,10464,4669,10367,4667,10279,4652,10201,4625,10135,4585,10079xe" filled="f" stroked="t" strokeweight="2.889pt" strokecolor="#9FA1A4">
                <v:path arrowok="t"/>
              </v:shape>
            </v:group>
            <v:group style="position:absolute;left:794;top:9883;width:3865;height:4064" coordorigin="794,9883" coordsize="3865,4064">
              <v:shape style="position:absolute;left:794;top:9883;width:3865;height:4064" coordorigin="794,9883" coordsize="3865,4064" path="m4574,13858l4614,13803,4641,13736,4656,13659,4658,13571,4649,13474,4628,13368,4595,13254,4551,13132,4497,13003,4433,12869,4358,12728,4274,12583,4180,12433,4078,12280,3966,12123,3847,11965,3719,11805,3584,11643,3441,11482,3292,11320,3138,11163,2984,11013,2831,10871,2679,10736,2528,10611,2379,10494,2234,10386,2091,10287,1953,10199,1819,10120,1691,10052,1569,9995,1453,9950,1344,9915,1244,9893,1151,9883,1068,9885,994,9901,931,9929,878,9972,838,10027,811,10094,796,10171,794,10259,803,10356,825,10462,857,10576,901,10698,955,10827,1020,10961,1094,11102,1178,11247,1272,11397,1374,11550,1486,11707,1605,11865,1733,12025,1868,12187,2011,12348,2161,12510,2314,12667,2468,12817,2621,12959,2773,13094,2924,13219,3073,13336,3219,13444,3361,13543,3499,13631,3633,13710,3761,13778,3883,13835,3999,13880,4108,13915,4209,13937,4301,13947,4384,13945,4458,13929,4521,13901,4574,13858xe" filled="f" stroked="t" strokeweight="4.172pt" strokecolor="#050100">
                <v:path arrowok="t"/>
              </v:shape>
            </v:group>
            <v:group style="position:absolute;left:794;top:9885;width:3865;height:4064" coordorigin="794,9885" coordsize="3865,4064">
              <v:shape style="position:absolute;left:794;top:9885;width:3865;height:4064" coordorigin="794,9885" coordsize="3865,4064" path="m4574,9974l4521,9932,4458,9903,4384,9887,4301,9885,4209,9895,4108,9917,3999,9952,3883,9998,3761,10055,3633,10122,3499,10201,3361,10289,3219,10388,3073,10496,2924,10613,2773,10738,2621,10873,2468,11015,2314,11165,2161,11322,2011,11484,1868,11645,1733,11807,1605,11967,1486,12126,1374,12282,1272,12435,1178,12585,1094,12730,1020,12871,955,13006,901,13134,857,13256,825,13370,803,13476,794,13573,796,13661,811,13739,838,13805,878,13860,931,13903,994,13931,1068,13947,1151,13949,1244,13939,1344,13917,1453,13883,1569,13837,1691,13780,1819,13712,1953,13633,2091,13545,2234,13446,2379,13339,2528,13222,2679,13096,2831,12962,2984,12819,3138,12669,3292,12512,3441,12351,3584,12189,3719,12028,3847,11867,3966,11709,4078,11552,4180,11399,4274,11249,4358,11104,4433,10964,4497,10829,4551,10700,4595,10578,4628,10464,4649,10358,4658,10261,4656,10173,4641,10096,4614,10029,4574,9974xe" filled="f" stroked="t" strokeweight="4.172pt" strokecolor="#050100">
                <v:path arrowok="t"/>
              </v:shape>
            </v:group>
            <v:group style="position:absolute;left:1645;top:10779;width:2163;height:2275" coordorigin="1645,10779" coordsize="2163,2275">
              <v:shape style="position:absolute;left:1645;top:10779;width:2163;height:2275" coordorigin="1645,10779" coordsize="2163,2275" path="m2726,10779l2669,10829,2611,10881,2554,10934,2496,10987,2440,11041,2383,11096,2327,11151,2271,11207,2216,11264,2161,11321,2106,11379,2052,11437,1999,11496,1946,11555,1894,11615,1843,11674,1792,11734,1742,11795,1693,11855,1645,11916,1693,11977,1742,12037,1792,12098,1843,12158,1894,12218,1946,12277,1999,12336,2052,12395,2106,12453,2161,12511,2216,12568,2271,12625,2327,12681,2383,12736,2440,12791,2497,12845,2554,12898,2611,12951,2669,13003,2726,13054,2784,13003,2842,12951,2899,12898,2956,12845,3013,12791,3070,12736,3126,12681,3182,12625,3237,12568,3292,12511,3346,12453,3400,12395,3453,12336,3506,12277,3558,12218,3610,12158,3660,12098,3710,12037,3759,11977,3808,11916,3759,11855,3710,11795,3660,11734,3610,11674,3558,11615,3506,11555,3453,11496,3400,11437,3346,11379,3292,11321,3237,11264,3181,11207,3126,11151,3070,11096,3013,11041,2956,10987,2899,10934,2842,10881,2784,10829,2726,10779e" filled="t" fillcolor="#050100" stroked="f">
                <v:path arrowok="t"/>
                <v:fill/>
              </v:shape>
            </v:group>
            <v:group style="position:absolute;left:1645;top:10779;width:2163;height:2275" coordorigin="1645,10779" coordsize="2163,2275">
              <v:shape style="position:absolute;left:1645;top:10779;width:2163;height:2275" coordorigin="1645,10779" coordsize="2163,2275" path="m1645,11916l1693,11977,1742,12037,1792,12098,1843,12158,1894,12218,1946,12277,1999,12336,2052,12395,2106,12453,2161,12511,2216,12568,2271,12625,2327,12681,2383,12736,2440,12791,2497,12845,2554,12898,2611,12951,2669,13003,2726,13054,2784,13003,2842,12951,2899,12898,2956,12845,3013,12791,3070,12736,3126,12681,3182,12625,3237,12568,3292,12511,3346,12453,3400,12395,3453,12336,3506,12277,3558,12218,3610,12158,3660,12098,3710,12037,3759,11977,3808,11916,3759,11855,3710,11795,3660,11734,3610,11674,3558,11615,3506,11555,3453,11496,3400,11437,3346,11379,3292,11321,3237,11264,3182,11207,3126,11151,3070,11096,3013,11041,2956,10987,2899,10934,2842,10881,2784,10829,2726,10779,2669,10829,2611,10881,2554,10934,2497,10987,2440,11041,2383,11096,2327,11151,2271,11207,2216,11264,2161,11321,2106,11379,2052,11437,1999,11496,1946,11555,1894,11615,1843,11674,1792,11734,1742,11795,1693,11855,1645,11916xe" filled="f" stroked="t" strokeweight="2.889pt" strokecolor="#050100">
                <v:path arrowok="t"/>
              </v:shape>
            </v:group>
            <v:group style="position:absolute;left:1917;top:11690;width:108;height:439" coordorigin="1917,11690" coordsize="108,439">
              <v:shape style="position:absolute;left:1917;top:11690;width:108;height:439" coordorigin="1917,11690" coordsize="108,439" path="m2026,12129l1917,12129,1917,11690,2026,11690,2026,12129e" filled="t" fillcolor="#FFFFFF" stroked="f">
                <v:path arrowok="t"/>
                <v:fill/>
              </v:shape>
            </v:group>
            <v:group style="position:absolute;left:2092;top:12057;width:75;height:77" coordorigin="2092,12057" coordsize="75,77">
              <v:shape style="position:absolute;left:2092;top:12057;width:75;height:77" coordorigin="2092,12057" coordsize="75,77" path="m2140,12057l2119,12057,2110,12061,2096,12076,2092,12085,2092,12106,2096,12115,2110,12130,2119,12134,2140,12134,2149,12130,2163,12115,2167,12106,2167,12085,2163,12076,2149,12061,2140,12057e" filled="t" fillcolor="#FFFFFF" stroked="f">
                <v:path arrowok="t"/>
                <v:fill/>
              </v:shape>
            </v:group>
            <v:group style="position:absolute;left:2226;top:11690;width:108;height:439" coordorigin="2226,11690" coordsize="108,439">
              <v:shape style="position:absolute;left:2226;top:11690;width:108;height:439" coordorigin="2226,11690" coordsize="108,439" path="m2335,12129l2226,12129,2226,11690,2335,11690,2335,12129e" filled="t" fillcolor="#FFFFFF" stroked="f">
                <v:path arrowok="t"/>
                <v:fill/>
              </v:shape>
            </v:group>
            <v:group style="position:absolute;left:2401;top:12057;width:75;height:77" coordorigin="2401,12057" coordsize="75,77">
              <v:shape style="position:absolute;left:2401;top:12057;width:75;height:77" coordorigin="2401,12057" coordsize="75,77" path="m2449,12057l2428,12057,2419,12061,2404,12076,2401,12085,2401,12106,2404,12115,2419,12130,2428,12134,2449,12134,2457,12130,2472,12115,2475,12106,2475,12085,2472,12076,2457,12061,2449,12057e" filled="t" fillcolor="#FFFFFF" stroked="f">
                <v:path arrowok="t"/>
                <v:fill/>
              </v:shape>
            </v:group>
            <v:group style="position:absolute;left:2534;top:11690;width:237;height:439" coordorigin="2534,11690" coordsize="237,439">
              <v:shape style="position:absolute;left:2534;top:11690;width:237;height:439" coordorigin="2534,11690" coordsize="237,439" path="m2772,11690l2534,11690,2534,12129,2772,12129,2772,12034,2643,12034,2643,11956,2765,11956,2765,11860,2643,11860,2643,11786,2772,11786,2772,11690e" filled="t" fillcolor="#FFFFFF" stroked="f">
                <v:path arrowok="t"/>
                <v:fill/>
              </v:shape>
            </v:group>
            <v:group style="position:absolute;left:2819;top:12057;width:75;height:77" coordorigin="2819,12057" coordsize="75,77">
              <v:shape style="position:absolute;left:2819;top:12057;width:75;height:77" coordorigin="2819,12057" coordsize="75,77" path="m2867,12057l2846,12057,2837,12061,2823,12076,2819,12085,2819,12106,2823,12115,2837,12130,2846,12134,2867,12134,2876,12130,2890,12115,2894,12106,2894,12085,2890,12076,2876,12061,2867,12057e" filled="t" fillcolor="#FFFFFF" stroked="f">
                <v:path arrowok="t"/>
                <v:fill/>
              </v:shape>
            </v:group>
            <v:group style="position:absolute;left:2953;top:11690;width:237;height:439" coordorigin="2953,11690" coordsize="237,439">
              <v:shape style="position:absolute;left:2953;top:11690;width:237;height:439" coordorigin="2953,11690" coordsize="237,439" path="m3191,11690l2953,11690,2953,12129,3191,12129,3191,12034,3062,12034,3062,11956,3184,11956,3184,11860,3062,11860,3062,11786,3191,11786,3191,11690e" filled="t" fillcolor="#FFFFFF" stroked="f">
                <v:path arrowok="t"/>
                <v:fill/>
              </v:shape>
            </v:group>
            <v:group style="position:absolute;left:3238;top:12057;width:75;height:77" coordorigin="3238,12057" coordsize="75,77">
              <v:shape style="position:absolute;left:3238;top:12057;width:75;height:77" coordorigin="3238,12057" coordsize="75,77" path="m3285,12057l3265,12057,3256,12061,3241,12076,3238,12085,3238,12106,3241,12115,3256,12130,3265,12134,3285,12134,3294,12130,3309,12115,3312,12106,3312,12085,3309,12076,3294,12061,3285,12057e" filled="t" fillcolor="#FFFFFF" stroked="f">
                <v:path arrowok="t"/>
                <v:fill/>
              </v:shape>
            </v:group>
            <v:group style="position:absolute;left:3337;top:11690;width:240;height:451" coordorigin="3337,11690" coordsize="240,451">
              <v:shape style="position:absolute;left:3337;top:11690;width:240;height:451" coordorigin="3337,11690" coordsize="240,451" path="m3403,12000l3337,12083,3351,12101,3367,12115,3383,12127,3402,12135,3421,12139,3442,12141,3460,12140,3531,12106,3570,12054,3573,12040,3424,12040,3410,12026,3403,12000e" filled="t" fillcolor="#FFFFFF" stroked="f">
                <v:path arrowok="t"/>
                <v:fill/>
              </v:shape>
              <v:shape style="position:absolute;left:3337;top:11690;width:240;height:451" coordorigin="3337,11690" coordsize="240,451" path="m3577,11690l3469,11690,3469,11968,3468,12007,3462,12027,3448,12038,3424,12040,3573,12040,3575,12035,3577,12016,3577,12000,3577,11690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8.875528pt;margin-top:246.586197pt;width:197.408728pt;height:212.140504pt;mso-position-horizontal-relative:page;mso-position-vertical-relative:page;z-index:-140" coordorigin="578,4932" coordsize="3948,4243">
            <v:group style="position:absolute;left:630;top:5079;width:3865;height:4064" coordorigin="630,5079" coordsize="3865,4064">
              <v:shape style="position:absolute;left:630;top:5079;width:3865;height:4064" coordorigin="630,5079" coordsize="3865,4064" path="m4410,9055l4450,8999,4478,8933,4492,8855,4495,8768,4485,8670,4464,8564,4431,8450,4388,8328,4333,8200,4269,8065,4194,7924,4110,7779,4016,7629,3914,7476,3803,7320,3683,7161,3555,7001,3420,6840,3278,6678,3128,6517,2974,6359,2821,6209,2667,6067,2515,5933,2364,5807,2216,5690,2070,5582,1927,5484,1789,5395,1656,5317,1527,5249,1405,5192,1289,5146,1181,5112,1080,5089,987,5079,904,5082,830,5097,767,5126,714,5168,674,5223,647,5290,632,5367,630,5455,640,5552,661,5658,693,5772,737,5894,791,6023,856,6158,930,6298,1015,6444,1108,6593,1211,6747,1322,6903,1442,7062,1569,7222,1704,7383,1847,7545,1997,7706,2150,7863,2304,8013,2457,8156,2610,8290,2760,8416,2909,8533,3055,8641,3197,8739,3335,8828,3469,8906,3597,8974,3720,9031,3835,9077,3944,9111,4045,9133,4137,9144,4221,9141,4294,9126,4358,9097,4410,9055xe" filled="f" stroked="t" strokeweight="2.889pt" strokecolor="#9FA1A4">
                <v:path arrowok="t"/>
              </v:shape>
            </v:group>
            <v:group style="position:absolute;left:630;top:5081;width:3865;height:4064" coordorigin="630,5081" coordsize="3865,4064">
              <v:shape style="position:absolute;left:630;top:5081;width:3865;height:4064" coordorigin="630,5081" coordsize="3865,4064" path="m4410,5170l4358,5128,4294,5099,4221,5084,4137,5081,4045,5091,3944,5114,3835,5148,3720,5194,3597,5251,3469,5319,3335,5397,3197,5486,3055,5584,2909,5692,2760,5809,2610,5935,2457,6069,2304,6211,2150,6361,1997,6519,1847,6680,1704,6842,1569,7003,1442,7163,1322,7322,1211,7478,1108,7631,1015,7781,930,7927,856,8067,791,8202,737,8331,693,8452,661,8566,640,8672,630,8770,632,8857,647,8935,674,9001,715,9057,767,9099,830,9128,904,9143,987,9146,1080,9136,1181,9113,1289,9079,1405,9033,1527,8976,1656,8908,1789,8830,1927,8741,2070,8643,2216,8535,2364,8418,2515,8292,2667,8158,2821,8016,2974,7866,3128,7708,3278,7547,3420,7385,3555,7224,3683,7064,3803,6905,3914,6749,4016,6595,4110,6446,4194,6300,4269,6160,4333,6025,4388,5896,4431,5775,4464,5660,4485,5554,4495,5457,4492,5370,4478,5292,4450,5225,4410,5170xe" filled="f" stroked="t" strokeweight="2.889pt" strokecolor="#9FA1A4">
                <v:path arrowok="t"/>
              </v:shape>
            </v:group>
            <v:group style="position:absolute;left:619;top:4973;width:3865;height:4064" coordorigin="619,4973" coordsize="3865,4064">
              <v:shape style="position:absolute;left:619;top:4973;width:3865;height:4064" coordorigin="619,4973" coordsize="3865,4064" path="m4399,8949l4440,8894,4467,8827,4482,8750,4484,8662,4474,8565,4453,8459,4420,8345,4377,8223,4323,8094,4258,7959,4184,7819,4099,7673,4006,7524,3903,7370,3792,7214,3672,7055,3545,6895,3409,6734,3267,6572,3117,6411,2964,6253,2810,6103,2657,5961,2504,5827,2353,5701,2205,5584,2059,5476,1917,5378,1778,5289,1645,5211,1517,5143,1394,5086,1279,5040,1170,5006,1069,4984,977,4973,893,4976,820,4991,756,5020,704,5062,664,5118,636,5184,622,5262,619,5349,629,5447,650,5553,683,5667,726,5789,781,5917,845,6052,920,6193,1004,6338,1097,6488,1200,6641,1311,6797,1431,6956,1558,7116,1694,7277,1836,7439,1986,7600,2139,7758,2293,7908,2447,8050,2599,8184,2750,8310,2898,8427,3044,8535,3186,8633,3325,8722,3458,8800,3587,8868,3709,8925,3825,8971,3933,9005,4034,9028,4126,9038,4210,9035,4283,9020,4347,8991,4399,8949xe" filled="f" stroked="t" strokeweight="4.172pt" strokecolor="#050100">
                <v:path arrowok="t"/>
              </v:shape>
            </v:group>
            <v:group style="position:absolute;left:619;top:4976;width:3865;height:4064" coordorigin="619,4976" coordsize="3865,4064">
              <v:shape style="position:absolute;left:619;top:4976;width:3865;height:4064" coordorigin="619,4976" coordsize="3865,4064" path="m4399,5065l4347,5022,4283,4993,4210,4978,4126,4976,4034,4986,3933,5008,3825,5042,3709,5088,3587,5145,3458,5213,3325,5292,3186,5380,3044,5479,2898,5586,2750,5703,2599,5829,2447,5963,2293,6106,2139,6256,1986,6413,1836,6574,1694,6736,1558,6897,1431,7058,1311,7216,1200,7372,1097,7526,1004,7675,920,7821,845,7961,781,8096,726,8225,683,8347,650,8461,629,8567,619,8664,622,8752,636,8829,664,8896,704,8951,756,8993,820,9022,893,9038,977,9040,1069,9030,1170,9008,1279,8973,1394,8927,1517,8870,1645,8803,1778,8724,1917,8636,2059,8537,2205,8429,2353,8312,2504,8186,2657,8052,2810,7910,2964,7760,3117,7603,3267,7441,3409,7280,3545,7118,3672,6958,3792,6799,3903,6643,4006,6490,4099,6340,4184,6195,4258,6054,4323,5919,4377,5791,4420,5669,4453,5555,4474,5449,4484,5352,4482,5264,4467,5186,4440,5120,4399,5065xe" filled="f" stroked="t" strokeweight="4.172pt" strokecolor="#050100">
                <v:path arrowok="t"/>
              </v:shape>
            </v:group>
            <v:group style="position:absolute;left:1470;top:5869;width:2163;height:2275" coordorigin="1470,5869" coordsize="2163,2275">
              <v:shape style="position:absolute;left:1470;top:5869;width:2163;height:2275" coordorigin="1470,5869" coordsize="2163,2275" path="m2552,5869l2494,5920,2437,5972,2379,6024,2322,6078,2265,6132,2209,6187,2152,6242,2097,6298,2041,6355,1986,6412,1932,6470,1878,6528,1824,6587,1772,6646,1720,6705,1668,6765,1618,6825,1568,6885,1518,6946,1470,7007,1518,7067,1568,7128,1618,7188,1668,7248,1720,7308,1772,7368,1825,7427,1878,7486,1932,7544,1986,7602,2041,7659,2097,7715,2152,7772,2209,7827,2265,7882,2322,7936,2379,7989,2437,8042,2494,8093,2552,8144,2610,8093,2667,8042,2725,7989,2782,7936,2839,7882,2895,7827,2951,7771,3007,7715,3062,7659,3117,7601,3172,7544,3226,7485,3279,7427,3332,7368,3384,7308,3435,7248,3486,7188,3536,7128,3585,7067,3633,7007,3585,6946,3536,6885,3486,6825,3435,6765,3384,6705,3332,6646,3279,6587,3226,6528,3172,6470,3117,6412,3062,6355,3007,6298,2951,6242,2895,6186,2839,6132,2782,6078,2725,6024,2667,5972,2610,5920,2552,5869e" filled="t" fillcolor="#050100" stroked="f">
                <v:path arrowok="t"/>
                <v:fill/>
              </v:shape>
            </v:group>
            <v:group style="position:absolute;left:1470;top:5869;width:2163;height:2275" coordorigin="1470,5869" coordsize="2163,2275">
              <v:shape style="position:absolute;left:1470;top:5869;width:2163;height:2275" coordorigin="1470,5869" coordsize="2163,2275" path="m1470,7007l1518,7067,1568,7128,1618,7188,1668,7248,1720,7308,1772,7368,1825,7427,1878,7486,1932,7544,1986,7602,2041,7659,2097,7715,2152,7772,2209,7827,2265,7882,2322,7936,2379,7989,2437,8042,2494,8093,2552,8144,2610,8093,2667,8042,2725,7989,2782,7936,2839,7882,2895,7827,2951,7771,3007,7715,3062,7659,3117,7601,3172,7544,3226,7485,3279,7427,3332,7368,3384,7308,3435,7248,3486,7188,3536,7128,3585,7067,3633,7007,3585,6946,3536,6885,3486,6825,3435,6765,3384,6705,3332,6646,3279,6587,3226,6528,3172,6470,3117,6412,3062,6355,3007,6298,2951,6242,2895,6187,2839,6132,2782,6078,2725,6024,2667,5972,2610,5920,2552,5869,2494,5920,2437,5972,2379,6024,2322,6078,2265,6132,2209,6186,2152,6242,2097,6298,2041,6355,1986,6412,1932,6470,1878,6528,1825,6587,1772,6646,1720,6705,1668,6765,1618,6825,1568,6885,1518,6946,1470,7007xe" filled="f" stroked="t" strokeweight="2.889pt" strokecolor="#050100">
                <v:path arrowok="t"/>
              </v:shape>
            </v:group>
            <v:group style="position:absolute;left:1743;top:6781;width:108;height:439" coordorigin="1743,6781" coordsize="108,439">
              <v:shape style="position:absolute;left:1743;top:6781;width:108;height:439" coordorigin="1743,6781" coordsize="108,439" path="m1851,7220l1743,7220,1743,6781,1851,6781,1851,7220e" filled="t" fillcolor="#FFFFFF" stroked="f">
                <v:path arrowok="t"/>
                <v:fill/>
              </v:shape>
            </v:group>
            <v:group style="position:absolute;left:1918;top:7148;width:75;height:77" coordorigin="1918,7148" coordsize="75,77">
              <v:shape style="position:absolute;left:1918;top:7148;width:75;height:77" coordorigin="1918,7148" coordsize="75,77" path="m1966,7148l1945,7148,1936,7152,1921,7166,1918,7175,1918,7197,1921,7206,1936,7221,1945,7225,1966,7225,1974,7221,1989,7206,1992,7197,1992,7175,1989,7166,1974,7152,1966,7148e" filled="t" fillcolor="#FFFFFF" stroked="f">
                <v:path arrowok="t"/>
                <v:fill/>
              </v:shape>
            </v:group>
            <v:group style="position:absolute;left:2052;top:6781;width:108;height:439" coordorigin="2052,6781" coordsize="108,439">
              <v:shape style="position:absolute;left:2052;top:6781;width:108;height:439" coordorigin="2052,6781" coordsize="108,439" path="m2160,7220l2052,7220,2052,6781,2160,6781,2160,7220e" filled="t" fillcolor="#FFFFFF" stroked="f">
                <v:path arrowok="t"/>
                <v:fill/>
              </v:shape>
            </v:group>
            <v:group style="position:absolute;left:2226;top:7148;width:75;height:77" coordorigin="2226,7148" coordsize="75,77">
              <v:shape style="position:absolute;left:2226;top:7148;width:75;height:77" coordorigin="2226,7148" coordsize="75,77" path="m2274,7148l2253,7148,2244,7152,2230,7166,2226,7175,2226,7197,2230,7206,2244,7221,2253,7225,2274,7225,2283,7221,2297,7206,2301,7197,2301,7175,2297,7166,2283,7152,2274,7148e" filled="t" fillcolor="#FFFFFF" stroked="f">
                <v:path arrowok="t"/>
                <v:fill/>
              </v:shape>
            </v:group>
            <v:group style="position:absolute;left:2360;top:6781;width:237;height:439" coordorigin="2360,6781" coordsize="237,439">
              <v:shape style="position:absolute;left:2360;top:6781;width:237;height:439" coordorigin="2360,6781" coordsize="237,439" path="m2597,6781l2360,6781,2360,7220,2597,7220,2597,7125,2468,7125,2468,7046,2590,7046,2590,6951,2468,6951,2468,6876,2597,6876,2597,6781e" filled="t" fillcolor="#FFFFFF" stroked="f">
                <v:path arrowok="t"/>
                <v:fill/>
              </v:shape>
            </v:group>
            <v:group style="position:absolute;left:2645;top:7148;width:75;height:77" coordorigin="2645,7148" coordsize="75,77">
              <v:shape style="position:absolute;left:2645;top:7148;width:75;height:77" coordorigin="2645,7148" coordsize="75,77" path="m2693,7148l2672,7148,2663,7152,2648,7166,2645,7175,2645,7197,2648,7206,2663,7221,2672,7225,2693,7225,2701,7221,2716,7206,2719,7197,2719,7175,2716,7166,2701,7152,2693,7148e" filled="t" fillcolor="#FFFFFF" stroked="f">
                <v:path arrowok="t"/>
                <v:fill/>
              </v:shape>
            </v:group>
            <v:group style="position:absolute;left:2779;top:6781;width:237;height:439" coordorigin="2779,6781" coordsize="237,439">
              <v:shape style="position:absolute;left:2779;top:6781;width:237;height:439" coordorigin="2779,6781" coordsize="237,439" path="m3016,6781l2779,6781,2779,7220,3016,7220,3016,7125,2887,7125,2887,7046,3009,7046,3009,6951,2887,6951,2887,6876,3016,6876,3016,6781e" filled="t" fillcolor="#FFFFFF" stroked="f">
                <v:path arrowok="t"/>
                <v:fill/>
              </v:shape>
            </v:group>
            <v:group style="position:absolute;left:3063;top:7148;width:75;height:77" coordorigin="3063,7148" coordsize="75,77">
              <v:shape style="position:absolute;left:3063;top:7148;width:75;height:77" coordorigin="3063,7148" coordsize="75,77" path="m3111,7148l3090,7148,3081,7152,3067,7166,3063,7175,3063,7197,3067,7206,3081,7221,3090,7225,3111,7225,3120,7221,3134,7206,3138,7197,3138,7175,3134,7166,3120,7152,3111,7148e" filled="t" fillcolor="#FFFFFF" stroked="f">
                <v:path arrowok="t"/>
                <v:fill/>
              </v:shape>
            </v:group>
            <v:group style="position:absolute;left:3163;top:6781;width:240;height:451" coordorigin="3163,6781" coordsize="240,451">
              <v:shape style="position:absolute;left:3163;top:6781;width:240;height:451" coordorigin="3163,6781" coordsize="240,451" path="m3229,7091l3163,7174,3177,7192,3192,7206,3209,7217,3227,7225,3246,7230,3267,7232,3286,7230,3357,7197,3395,7145,3399,7130,3249,7130,3236,7116,3229,7091e" filled="t" fillcolor="#FFFFFF" stroked="f">
                <v:path arrowok="t"/>
                <v:fill/>
              </v:shape>
              <v:shape style="position:absolute;left:3163;top:6781;width:240;height:451" coordorigin="3163,6781" coordsize="240,451" path="m3403,6781l3294,6781,3294,7059,3294,7098,3288,7117,3273,7128,3249,7130,3399,7130,3400,7125,3402,7107,3403,7091,3403,6781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0.244408pt;margin-top:74.574837pt;width:91.133392pt;height:99.468556pt;mso-position-horizontal-relative:page;mso-position-vertical-relative:page;z-index:-131" coordorigin="805,1491" coordsize="1823,1989">
            <v:group style="position:absolute;left:829;top:1560;width:1784;height:1906" coordorigin="829,1560" coordsize="1784,1906">
              <v:shape style="position:absolute;left:829;top:1560;width:1784;height:1906" coordorigin="829,1560" coordsize="1784,1906" path="m2574,3425l2593,3399,2605,3368,2612,3331,2613,3290,2609,3245,2584,3141,2564,3084,2539,3024,2509,2961,2474,2895,2436,2827,2392,2756,2345,2684,2294,2611,2238,2537,2180,2462,2117,2386,2051,2310,1982,2235,1911,2161,1840,2090,1770,2024,1699,1961,1630,1902,1561,1847,1494,1796,1428,1750,1364,1709,1303,1672,1243,1640,1187,1613,1083,1576,994,1560,956,1562,893,1582,850,1628,830,1696,829,1737,834,1782,859,1886,879,1943,904,2003,934,2066,968,2132,1007,2200,1050,2271,1097,2342,1149,2416,1204,2490,1263,2565,1325,2641,1391,2717,1460,2792,1531,2866,1602,2937,1673,3003,1743,3066,1813,3125,1881,3180,1949,3231,2014,3277,2078,3318,2140,3355,2199,3387,2255,3414,2359,3451,2448,3466,2487,3465,2521,3458,2550,3445,2574,3425xe" filled="f" stroked="t" strokeweight="1.344pt" strokecolor="#9FA1A4">
                <v:path arrowok="t"/>
              </v:shape>
            </v:group>
            <v:group style="position:absolute;left:829;top:1561;width:1784;height:1906" coordorigin="829,1561" coordsize="1784,1906">
              <v:shape style="position:absolute;left:829;top:1561;width:1784;height:1906" coordorigin="829,1561" coordsize="1784,1906" path="m2574,1603l2550,1583,2521,1570,2487,1563,2448,1561,2405,1566,2309,1593,2199,1641,2140,1673,2078,1710,2014,1751,1949,1797,1881,1848,1813,1903,1743,1962,1673,2025,1602,2091,1531,2162,1460,2236,1391,2311,1325,2387,1263,2463,1204,2538,1149,2612,1097,2685,1050,2757,1007,2828,968,2896,934,2962,904,3025,879,3085,859,3142,834,3246,829,3291,830,3332,850,3400,893,3446,956,3466,994,3467,1037,3463,1134,3436,1243,3388,1303,3356,1364,3319,1428,3278,1494,3232,1561,3181,1630,3126,1699,3067,1770,3004,1840,2938,1911,2867,1982,2793,2051,2718,2117,2642,2180,2566,2238,2491,2294,2417,2345,2343,2392,2272,2436,2201,2474,2133,2509,2067,2539,2004,2564,1944,2584,1887,2609,1783,2613,1738,2612,1697,2605,1660,2593,1629,2574,1603xe" filled="f" stroked="t" strokeweight="1.344pt" strokecolor="#9FA1A4">
                <v:path arrowok="t"/>
              </v:shape>
            </v:group>
            <v:group style="position:absolute;left:824;top:1511;width:1784;height:1906" coordorigin="824,1511" coordsize="1784,1906">
              <v:shape style="position:absolute;left:824;top:1511;width:1784;height:1906" coordorigin="824,1511" coordsize="1784,1906" path="m2569,3375l2588,3349,2600,3318,2607,3282,2608,3241,2604,3195,2579,3092,2559,3035,2534,2974,2504,2911,2469,2845,2431,2777,2387,2707,2340,2635,2289,2562,2234,2487,2175,2412,2112,2336,2046,2261,1977,2185,1906,2111,1836,2041,1765,1974,1694,1911,1625,1852,1556,1797,1489,1747,1423,1701,1359,1659,1298,1622,1239,1590,1182,1564,1078,1526,989,1511,951,1512,888,1533,845,1579,825,1646,824,1687,829,1733,854,1836,874,1893,899,1953,929,2017,963,2083,1002,2151,1045,2221,1092,2293,1144,2366,1199,2441,1258,2516,1320,2591,1386,2667,1455,2743,1526,2817,1597,2887,1668,2954,1738,3017,1808,3076,1876,3130,1944,3181,2009,3227,2073,3269,2135,3306,2194,3337,2250,3364,2354,3402,2443,3417,2482,3416,2516,3409,2545,3395,2569,3375xe" filled="f" stroked="t" strokeweight="1.941pt" strokecolor="#050100">
                <v:path arrowok="t"/>
              </v:shape>
            </v:group>
            <v:group style="position:absolute;left:824;top:1512;width:1784;height:1906" coordorigin="824,1512" coordsize="1784,1906">
              <v:shape style="position:absolute;left:824;top:1512;width:1784;height:1906" coordorigin="824,1512" coordsize="1784,1906" path="m2569,1554l2545,1534,2516,1520,2482,1513,2443,1512,2400,1517,2304,1543,2194,1591,2135,1623,2073,1660,2009,1702,1944,1748,1876,1798,1808,1853,1738,1912,1668,1975,1597,2042,1526,2112,1455,2186,1386,2262,1320,2337,1258,2413,1199,2488,1144,2563,1092,2636,1045,2708,1002,2778,963,2846,929,2912,899,2975,874,3036,854,3093,829,3196,824,3242,825,3283,845,3350,888,3396,951,3417,989,3418,1032,3413,1129,3387,1239,3338,1298,3307,1359,3270,1423,3228,1489,3182,1556,3131,1625,3077,1694,3018,1765,2955,1836,2888,1906,2818,1977,2744,2046,2668,2112,2592,2175,2517,2234,2442,2289,2367,2340,2294,2387,2222,2431,2152,2469,2084,2504,2018,2534,1955,2559,1894,2579,1837,2604,1734,2608,1688,2607,1647,2600,1611,2588,1580,2569,1554xe" filled="f" stroked="t" strokeweight="1.941pt" strokecolor="#050100">
                <v:path arrowok="t"/>
              </v:shape>
            </v:group>
            <v:group style="position:absolute;left:1217;top:1931;width:998;height:1067" coordorigin="1217,1931" coordsize="998,1067">
              <v:shape style="position:absolute;left:1217;top:1931;width:998;height:1067" coordorigin="1217,1931" coordsize="998,1067" path="m1716,1931l1663,1979,1610,2029,1558,2080,1506,2132,1455,2186,1405,2240,1356,2295,1308,2351,1262,2408,1217,2464,1239,2493,1285,2550,1332,2606,1381,2661,1430,2716,1481,2770,1532,2823,1584,2875,1637,2925,1690,2974,1716,2998,1743,2974,1796,2925,1849,2875,1901,2823,1952,2770,2002,2716,2052,2661,2100,2606,2147,2550,2193,2493,2215,2464,2193,2436,2147,2379,2100,2323,2052,2267,2002,2213,1952,2159,1901,2106,1849,2054,1796,2004,1743,1955,1716,1931e" filled="t" fillcolor="#050100" stroked="f">
                <v:path arrowok="t"/>
                <v:fill/>
              </v:shape>
            </v:group>
            <v:group style="position:absolute;left:1217;top:1931;width:998;height:1067" coordorigin="1217,1931" coordsize="998,1067">
              <v:shape style="position:absolute;left:1217;top:1931;width:998;height:1067" coordorigin="1217,1931" coordsize="998,1067" path="m1217,2464l1262,2521,1309,2578,1356,2634,1405,2689,1455,2743,1506,2797,1558,2849,1610,2900,1663,2950,1716,2998,1743,2974,1796,2925,1849,2875,1901,2823,1952,2770,2002,2716,2052,2661,2100,2606,2147,2550,2193,2493,2215,2464,2193,2436,2147,2379,2100,2323,2052,2267,2002,2213,1952,2159,1901,2106,1849,2054,1796,2004,1743,1955,1716,1931,1690,1955,1637,2004,1584,2054,1532,2106,1481,2159,1430,2213,1381,2267,1332,2323,1285,2379,1239,2436,1217,2464xe" filled="f" stroked="t" strokeweight="1.344pt" strokecolor="#050100">
                <v:path arrowok="t"/>
              </v:shape>
            </v:group>
            <v:group style="position:absolute;left:1368;top:2359;width:2;height:206" coordorigin="1368,2359" coordsize="2,206">
              <v:shape style="position:absolute;left:1368;top:2359;width:2;height:206" coordorigin="1368,2359" coordsize="0,206" path="m1368,2359l1368,2564e" filled="f" stroked="t" strokeweight="2.603pt" strokecolor="#FFFFFF">
                <v:path arrowok="t"/>
              </v:shape>
            </v:group>
            <v:group style="position:absolute;left:1424;top:2531;width:34;height:36" coordorigin="1424,2531" coordsize="34,36">
              <v:shape style="position:absolute;left:1424;top:2531;width:34;height:36" coordorigin="1424,2531" coordsize="34,36" path="m1446,2531l1436,2531,1432,2532,1425,2539,1424,2544,1424,2554,1425,2558,1432,2565,1436,2567,1446,2567,1450,2565,1456,2558,1458,2554,1458,2544,1456,2539,1450,2532,1446,2531e" filled="t" fillcolor="#FFFFFF" stroked="f">
                <v:path arrowok="t"/>
                <v:fill/>
              </v:shape>
            </v:group>
            <v:group style="position:absolute;left:1511;top:2359;width:2;height:206" coordorigin="1511,2359" coordsize="2,206">
              <v:shape style="position:absolute;left:1511;top:2359;width:2;height:206" coordorigin="1511,2359" coordsize="0,206" path="m1511,2359l1511,2564e" filled="f" stroked="t" strokeweight="2.603pt" strokecolor="#FFFFFF">
                <v:path arrowok="t"/>
              </v:shape>
            </v:group>
            <v:group style="position:absolute;left:1566;top:2531;width:34;height:36" coordorigin="1566,2531" coordsize="34,36">
              <v:shape style="position:absolute;left:1566;top:2531;width:34;height:36" coordorigin="1566,2531" coordsize="34,36" path="m1588,2531l1579,2531,1574,2532,1568,2539,1566,2544,1566,2554,1568,2558,1574,2565,1579,2567,1588,2567,1592,2565,1599,2558,1600,2554,1600,2544,1599,2539,1592,2532,1588,2531e" filled="t" fillcolor="#FFFFFF" stroked="f">
                <v:path arrowok="t"/>
                <v:fill/>
              </v:shape>
            </v:group>
            <v:group style="position:absolute;left:1628;top:2359;width:110;height:206" coordorigin="1628,2359" coordsize="110,206">
              <v:shape style="position:absolute;left:1628;top:2359;width:110;height:206" coordorigin="1628,2359" coordsize="110,206" path="m1737,2359l1628,2359,1628,2564,1737,2564,1737,2520,1678,2520,1678,2483,1734,2483,1734,2438,1678,2438,1678,2403,1737,2403,1737,2359e" filled="t" fillcolor="#FFFFFF" stroked="f">
                <v:path arrowok="t"/>
                <v:fill/>
              </v:shape>
            </v:group>
            <v:group style="position:absolute;left:1759;top:2531;width:34;height:36" coordorigin="1759,2531" coordsize="34,36">
              <v:shape style="position:absolute;left:1759;top:2531;width:34;height:36" coordorigin="1759,2531" coordsize="34,36" path="m1781,2531l1772,2531,1768,2532,1761,2539,1759,2544,1759,2554,1761,2558,1768,2565,1772,2567,1781,2567,1785,2565,1792,2558,1794,2554,1794,2544,1792,2539,1785,2532,1781,2531e" filled="t" fillcolor="#FFFFFF" stroked="f">
                <v:path arrowok="t"/>
                <v:fill/>
              </v:shape>
            </v:group>
            <v:group style="position:absolute;left:1821;top:2359;width:110;height:206" coordorigin="1821,2359" coordsize="110,206">
              <v:shape style="position:absolute;left:1821;top:2359;width:110;height:206" coordorigin="1821,2359" coordsize="110,206" path="m1931,2359l1821,2359,1821,2564,1931,2564,1931,2520,1871,2520,1871,2483,1927,2483,1927,2438,1871,2438,1871,2403,1931,2403,1931,2359e" filled="t" fillcolor="#FFFFFF" stroked="f">
                <v:path arrowok="t"/>
                <v:fill/>
              </v:shape>
            </v:group>
            <v:group style="position:absolute;left:1952;top:2531;width:34;height:36" coordorigin="1952,2531" coordsize="34,36">
              <v:shape style="position:absolute;left:1952;top:2531;width:34;height:36" coordorigin="1952,2531" coordsize="34,36" path="m1974,2531l1965,2531,1961,2532,1954,2539,1952,2544,1952,2554,1954,2558,1961,2565,1965,2567,1974,2567,1978,2565,1985,2558,1987,2554,1987,2544,1985,2539,1978,2532,1974,2531e" filled="t" fillcolor="#FFFFFF" stroked="f">
                <v:path arrowok="t"/>
                <v:fill/>
              </v:shape>
            </v:group>
            <v:group style="position:absolute;left:2000;top:2359;width:109;height:211" coordorigin="2000,2359" coordsize="109,211">
              <v:shape style="position:absolute;left:2000;top:2359;width:109;height:211" coordorigin="2000,2359" coordsize="109,211" path="m2029,2504l2000,2545,2014,2559,2031,2567,2055,2569,2074,2564,2091,2552,2100,2543,2106,2533,2107,2524,2036,2524,2030,2517,2029,2504e" filled="t" fillcolor="#FFFFFF" stroked="f">
                <v:path arrowok="t"/>
                <v:fill/>
              </v:shape>
              <v:shape style="position:absolute;left:2000;top:2359;width:109;height:211" coordorigin="2000,2359" coordsize="109,211" path="m2109,2359l2059,2359,2059,2501,2059,2516,2055,2524,2107,2524,2109,2516,2109,2509,2109,2359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shape style="width:108.368773pt;height:42.37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8" w:after="0" w:line="175" w:lineRule="auto"/>
        <w:ind w:left="1144" w:right="6386"/>
        <w:jc w:val="left"/>
        <w:rPr>
          <w:rFonts w:ascii="Impact" w:hAnsi="Impact" w:cs="Impact" w:eastAsia="Impact"/>
          <w:sz w:val="32"/>
          <w:szCs w:val="32"/>
        </w:rPr>
      </w:pPr>
      <w:rPr/>
      <w:r>
        <w:rPr/>
        <w:pict>
          <v:group style="position:absolute;margin-left:296.884613pt;margin-top:16.475945pt;width:79.468808pt;height:85.20752pt;mso-position-horizontal-relative:page;mso-position-vertical-relative:paragraph;z-index:-149" coordorigin="5938,330" coordsize="1589,1704">
            <v:group style="position:absolute;left:5959;top:389;width:1556;height:1632" coordorigin="5959,389" coordsize="1556,1632">
              <v:shape style="position:absolute;left:5959;top:389;width:1556;height:1632" coordorigin="5959,389" coordsize="1556,1632" path="m7481,1985l7497,1963,7508,1937,7514,1905,7515,1870,7511,1831,7489,1743,7450,1642,7424,1588,7394,1532,7360,1473,7322,1413,7281,1351,7236,1289,7188,1225,7136,1161,7082,1096,7025,1031,6964,966,6903,903,6841,843,6779,785,6718,732,6657,681,6597,634,6538,591,6481,551,6425,516,6372,484,6271,434,6180,402,6103,389,6069,390,5993,424,5960,505,5959,540,5963,579,5984,667,6024,768,6050,822,6080,878,6114,937,6151,997,6193,1058,6237,1121,6286,1185,6337,1249,6391,1314,6449,1379,6509,1444,6571,1507,6633,1567,6694,1624,6756,1678,6816,1729,6876,1776,6935,1819,6992,1859,7048,1894,7102,1926,7203,1976,7293,2008,7371,2021,7404,2020,7434,2014,7459,2002,7481,1985xe" filled="f" stroked="t" strokeweight="1.162pt" strokecolor="#9FA1A4">
                <v:path arrowok="t"/>
              </v:shape>
            </v:group>
            <v:group style="position:absolute;left:5959;top:390;width:1556;height:1632" coordorigin="5959,390" coordsize="1556,1632">
              <v:shape style="position:absolute;left:5959;top:390;width:1556;height:1632" coordorigin="5959,390" coordsize="1556,1632" path="m7481,425l7459,408,7434,397,7404,391,7371,390,7333,394,7249,416,7153,458,7048,516,6992,552,6935,592,6876,635,6816,682,6756,732,6694,786,6633,843,6571,904,6509,967,6449,1032,6391,1097,6337,1161,6286,1226,6237,1290,6193,1352,6151,1414,6114,1474,6080,1532,6050,1589,6024,1643,5984,1744,5963,1832,5959,1871,5960,1906,5977,1964,6039,2015,6103,2022,6140,2018,6224,1995,6320,1954,6425,1895,6481,1860,6538,1820,6597,1777,6657,1730,6718,1679,6779,1625,6841,1568,6903,1508,6964,1445,7025,1380,7082,1315,7136,1250,7188,1186,7236,1122,7281,1059,7322,998,7360,938,7394,879,7424,823,7450,769,7489,668,7511,580,7515,541,7514,505,7508,474,7497,447,7481,425xe" filled="f" stroked="t" strokeweight="1.162pt" strokecolor="#9FA1A4">
                <v:path arrowok="t"/>
              </v:shape>
            </v:group>
            <v:group style="position:absolute;left:5954;top:346;width:1556;height:1632" coordorigin="5954,346" coordsize="1556,1632">
              <v:shape style="position:absolute;left:5954;top:346;width:1556;height:1632" coordorigin="5954,346" coordsize="1556,1632" path="m7476,1943l7492,1921,7503,1894,7509,1863,7510,1828,7506,1789,7485,1700,7445,1600,7419,1546,7389,1489,7355,1431,7318,1371,7276,1309,7232,1246,7184,1183,7132,1118,7078,1053,7020,988,6960,924,6898,860,6836,800,6775,743,6713,689,6653,639,6593,592,6534,548,6477,509,6421,473,6367,442,6266,392,6176,359,6098,346,6065,347,5989,382,5955,462,5954,497,5958,536,5980,625,6019,725,6045,780,6075,836,6109,894,6147,954,6188,1016,6233,1079,6281,1143,6333,1207,6387,1272,6444,1337,6505,1401,6566,1465,6628,1525,6690,1582,6751,1636,6812,1686,6872,1733,6931,1777,6988,1816,7044,1852,7097,1883,7198,1934,7289,1966,7366,1979,7400,1978,7430,1972,7455,1960,7476,1943xe" filled="f" stroked="t" strokeweight="1.678pt" strokecolor="#050100">
                <v:path arrowok="t"/>
              </v:shape>
            </v:group>
            <v:group style="position:absolute;left:5954;top:347;width:1556;height:1632" coordorigin="5954,347" coordsize="1556,1632">
              <v:shape style="position:absolute;left:5954;top:347;width:1556;height:1632" coordorigin="5954,347" coordsize="1556,1632" path="m7476,383l7455,366,7430,354,7400,348,7366,347,7329,351,7245,374,7149,415,7044,474,6988,510,6931,549,6872,592,6812,639,6751,690,6690,744,6628,801,6566,861,6505,925,6444,989,6387,1054,6333,1119,6281,1183,6233,1247,6188,1310,6147,1371,6109,1432,6075,1490,6045,1546,6019,1601,5980,1701,5958,1790,5954,1829,5955,1864,5972,1922,6035,1972,6098,1980,6136,1976,6220,1953,6316,1912,6421,1853,6477,1817,6534,1778,6593,1734,6653,1687,6713,1637,6775,1583,6836,1526,6898,1466,6960,1402,7020,1337,7078,1273,7132,1208,7184,1143,7232,1080,7276,1017,7318,955,7355,895,7389,837,7419,780,7445,726,7485,626,7506,537,7510,498,7509,463,7503,432,7492,405,7476,383xe" filled="f" stroked="t" strokeweight="1.678pt" strokecolor="#050100">
                <v:path arrowok="t"/>
              </v:shape>
            </v:group>
            <v:group style="position:absolute;left:6297;top:706;width:871;height:914" coordorigin="6297,706" coordsize="871,914">
              <v:shape style="position:absolute;left:6297;top:706;width:871;height:914" coordorigin="6297,706" coordsize="871,914" path="m6733,706l6686,747,6640,790,6594,834,6549,878,6505,924,6461,971,6418,1018,6377,1066,6336,1114,6297,1163,6316,1187,6356,1236,6398,1284,6440,1332,6483,1379,6527,1425,6572,1470,6617,1514,6663,1558,6709,1599,6733,1620,6756,1599,6802,1558,6848,1514,6893,1470,6938,1425,6982,1379,7025,1332,7067,1284,7108,1236,7148,1187,7168,1163,7148,1139,7108,1090,7067,1042,7025,994,6982,947,6938,901,6893,856,6848,811,6802,768,6756,727,6733,706e" filled="t" fillcolor="#050100" stroked="f">
                <v:path arrowok="t"/>
                <v:fill/>
              </v:shape>
            </v:group>
            <v:group style="position:absolute;left:6297;top:706;width:871;height:914" coordorigin="6297,706" coordsize="871,914">
              <v:shape style="position:absolute;left:6297;top:706;width:871;height:914" coordorigin="6297,706" coordsize="871,914" path="m6297,1163l6336,1212,6377,1260,6418,1308,6461,1355,6505,1402,6549,1448,6594,1492,6640,1536,6686,1579,6733,1620,6756,1599,6802,1558,6848,1514,6893,1470,6938,1425,6982,1379,7025,1332,7067,1284,7108,1236,7148,1187,7168,1163,7148,1139,7108,1090,7067,1042,7025,994,6982,947,6938,901,6893,856,6848,812,6802,768,6756,727,6733,706,6709,727,6663,768,6617,811,6572,856,6527,901,6483,947,6440,994,6398,1042,6356,1090,6316,1139,6297,1163xe" filled="f" stroked="t" strokeweight="1.162pt" strokecolor="#050100">
                <v:path arrowok="t"/>
              </v:shape>
            </v:group>
            <v:group style="position:absolute;left:6429;top:1072;width:2;height:176" coordorigin="6429,1072" coordsize="2,176">
              <v:shape style="position:absolute;left:6429;top:1072;width:2;height:176" coordorigin="6429,1072" coordsize="0,176" path="m6429,1072l6429,1249e" filled="f" stroked="t" strokeweight="2.285pt" strokecolor="#FFFFFF">
                <v:path arrowok="t"/>
              </v:shape>
            </v:group>
            <v:group style="position:absolute;left:6477;top:1220;width:30;height:31" coordorigin="6477,1220" coordsize="30,31">
              <v:shape style="position:absolute;left:6477;top:1220;width:30;height:31" coordorigin="6477,1220" coordsize="30,31" path="m6497,1220l6488,1220,6485,1221,6479,1227,6477,1231,6477,1239,6479,1243,6485,1249,6488,1251,6497,1251,6500,1249,6506,1243,6507,1239,6507,1231,6506,1227,6500,1221,6497,1220e" filled="t" fillcolor="#FFFFFF" stroked="f">
                <v:path arrowok="t"/>
                <v:fill/>
              </v:shape>
            </v:group>
            <v:group style="position:absolute;left:6553;top:1072;width:2;height:176" coordorigin="6553,1072" coordsize="2,176">
              <v:shape style="position:absolute;left:6553;top:1072;width:2;height:176" coordorigin="6553,1072" coordsize="0,176" path="m6553,1072l6553,1249e" filled="f" stroked="t" strokeweight="2.283pt" strokecolor="#FFFFFF">
                <v:path arrowok="t"/>
              </v:shape>
            </v:group>
            <v:group style="position:absolute;left:6601;top:1220;width:30;height:31" coordorigin="6601,1220" coordsize="30,31">
              <v:shape style="position:absolute;left:6601;top:1220;width:30;height:31" coordorigin="6601,1220" coordsize="30,31" path="m6621,1220l6612,1220,6609,1221,6603,1227,6601,1231,6601,1239,6603,1243,6609,1249,6612,1251,6621,1251,6624,1249,6630,1243,6631,1239,6631,1231,6630,1227,6624,1221,6621,1220e" filled="t" fillcolor="#FFFFFF" stroked="f">
                <v:path arrowok="t"/>
                <v:fill/>
              </v:shape>
            </v:group>
            <v:group style="position:absolute;left:6655;top:1072;width:96;height:176" coordorigin="6655,1072" coordsize="96,176">
              <v:shape style="position:absolute;left:6655;top:1072;width:96;height:176" coordorigin="6655,1072" coordsize="96,176" path="m6751,1072l6655,1072,6655,1249,6751,1249,6751,1210,6699,1210,6699,1179,6748,1179,6748,1141,6699,1141,6699,1111,6751,1111,6751,1072e" filled="t" fillcolor="#FFFFFF" stroked="f">
                <v:path arrowok="t"/>
                <v:fill/>
              </v:shape>
            </v:group>
            <v:group style="position:absolute;left:6770;top:1220;width:30;height:31" coordorigin="6770,1220" coordsize="30,31">
              <v:shape style="position:absolute;left:6770;top:1220;width:30;height:31" coordorigin="6770,1220" coordsize="30,31" path="m6789,1220l6781,1220,6777,1221,6771,1227,6770,1231,6770,1239,6771,1243,6777,1249,6781,1251,6789,1251,6793,1249,6798,1243,6800,1239,6800,1231,6798,1227,6793,1221,6789,1220e" filled="t" fillcolor="#FFFFFF" stroked="f">
                <v:path arrowok="t"/>
                <v:fill/>
              </v:shape>
            </v:group>
            <v:group style="position:absolute;left:6824;top:1072;width:96;height:176" coordorigin="6824,1072" coordsize="96,176">
              <v:shape style="position:absolute;left:6824;top:1072;width:96;height:176" coordorigin="6824,1072" coordsize="96,176" path="m6919,1072l6824,1072,6824,1249,6919,1249,6919,1210,6867,1210,6867,1179,6917,1179,6917,1141,6867,1141,6867,1111,6919,1111,6919,1072e" filled="t" fillcolor="#FFFFFF" stroked="f">
                <v:path arrowok="t"/>
                <v:fill/>
              </v:shape>
            </v:group>
            <v:group style="position:absolute;left:6938;top:1220;width:30;height:31" coordorigin="6938,1220" coordsize="30,31">
              <v:shape style="position:absolute;left:6938;top:1220;width:30;height:31" coordorigin="6938,1220" coordsize="30,31" path="m6958,1220l6949,1220,6946,1221,6940,1227,6938,1231,6938,1239,6940,1243,6946,1249,6949,1251,6958,1251,6961,1249,6967,1243,6968,1239,6968,1231,6967,1227,6961,1221,6958,1220e" filled="t" fillcolor="#FFFFFF" stroked="f">
                <v:path arrowok="t"/>
                <v:fill/>
              </v:shape>
            </v:group>
            <v:group style="position:absolute;left:6985;top:1072;width:90;height:181" coordorigin="6985,1072" coordsize="90,181">
              <v:shape style="position:absolute;left:6985;top:1072;width:90;height:181" coordorigin="6985,1072" coordsize="90,181" path="m7005,1197l6985,1238,7001,1250,7022,1253,7073,1214,7011,1214,7006,1208,7005,1197e" filled="t" fillcolor="#FFFFFF" stroked="f">
                <v:path arrowok="t"/>
                <v:fill/>
              </v:shape>
              <v:shape style="position:absolute;left:6985;top:1072;width:90;height:181" coordorigin="6985,1072" coordsize="90,181" path="m7075,1072l7031,1072,7031,1194,7032,1207,7028,1214,7073,1214,7075,1207,7075,1201,7075,1072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06.415985pt;margin-top:46.606556pt;width:9.154pt;height:48.181pt;mso-position-horizontal-relative:page;mso-position-vertical-relative:paragraph;z-index:-148" coordorigin="8128,932" coordsize="183,964">
            <v:shape style="position:absolute;left:8128;top:932;width:183;height:964" coordorigin="8128,932" coordsize="183,964" path="m8311,1896l8128,1896,8128,932,8311,932,8311,1896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81.316986pt;margin-top:46.606556pt;width:9.154pt;height:48.181pt;mso-position-horizontal-relative:page;mso-position-vertical-relative:paragraph;z-index:-147" coordorigin="7626,932" coordsize="183,964">
            <v:shape style="position:absolute;left:7626;top:932;width:183;height:964" coordorigin="7626,932" coordsize="183,964" path="m7809,1896l7626,1896,7626,932,7809,932,7809,1896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94.213867pt;margin-top:87.015594pt;width:6.283225pt;height:8.2601pt;mso-position-horizontal-relative:page;mso-position-vertical-relative:paragraph;z-index:-146" coordorigin="7884,1740" coordsize="126,165">
            <v:shape style="position:absolute;left:7884;top:1740;width:126;height:165" coordorigin="7884,1740" coordsize="126,165" path="m7931,1740l7890,1785,7884,1828,7887,1848,7936,1904,7960,1906,7977,1897,7993,1880,8003,1863,8008,1843,8010,1822,8010,1814,7988,1758,7931,1740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20.243164pt;margin-top:87.015656pt;width:6.283235pt;height:8.260149pt;mso-position-horizontal-relative:page;mso-position-vertical-relative:paragraph;z-index:-145" coordorigin="8405,1740" coordsize="126,165">
            <v:shape style="position:absolute;left:8405;top:1740;width:126;height:165" coordorigin="8405,1740" coordsize="126,165" path="m8452,1740l8411,1785,8405,1828,8408,1848,8456,1904,8481,1906,8498,1897,8514,1880,8523,1863,8529,1843,8531,1822,8530,1814,8509,1758,8452,1740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31.511902pt;margin-top:46.606155pt;width:20.033pt;height:48.181pt;mso-position-horizontal-relative:page;mso-position-vertical-relative:paragraph;z-index:-144" coordorigin="8630,932" coordsize="401,964">
            <v:shape style="position:absolute;left:8630;top:932;width:401;height:964" coordorigin="8630,932" coordsize="401,964" path="m9031,932l8630,932,8630,1896,9031,1896,9031,1687,8813,1687,8813,1515,9019,1515,9019,1306,8813,1306,8813,1141,9031,1141,9031,932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55.553711pt;margin-top:87.015434pt;width:6.284184pt;height:8.260221pt;mso-position-horizontal-relative:page;mso-position-vertical-relative:paragraph;z-index:-143" coordorigin="9111,1740" coordsize="126,165">
            <v:shape style="position:absolute;left:9111;top:1740;width:126;height:165" coordorigin="9111,1740" coordsize="126,165" path="m9158,1740l9117,1785,9111,1828,9114,1848,9162,1904,9187,1906,9204,1897,9220,1880,9229,1863,9235,1843,9237,1822,9237,1814,9215,1758,9158,1740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66.853699pt;margin-top:46.606155pt;width:20.032pt;height:48.181pt;mso-position-horizontal-relative:page;mso-position-vertical-relative:paragraph;z-index:-142" coordorigin="9337,932" coordsize="401,964">
            <v:shape style="position:absolute;left:9337;top:932;width:401;height:964" coordorigin="9337,932" coordsize="401,964" path="m9738,932l9337,932,9337,1896,9738,1896,9738,1687,9520,1687,9520,1515,9726,1515,9726,1306,9520,1306,9520,1141,9738,1141,9738,932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90.26767pt;margin-top:46.025257pt;width:29.81722pt;height:50.635022pt;mso-position-horizontal-relative:page;mso-position-vertical-relative:paragraph;z-index:-141" coordorigin="9805,921" coordsize="596,1013">
            <v:group style="position:absolute;left:9817;top:1740;width:126;height:165" coordorigin="9817,1740" coordsize="126,165">
              <v:shape style="position:absolute;left:9817;top:1740;width:126;height:165" coordorigin="9817,1740" coordsize="126,165" path="m9864,1740l9823,1785,9817,1828,9820,1848,9868,1904,9893,1906,9910,1897,9926,1880,9935,1863,9941,1843,9943,1822,9942,1814,9921,1758,9864,1740e" filled="t" fillcolor="#231F20" stroked="f">
                <v:path arrowok="t"/>
                <v:fill/>
              </v:shape>
            </v:group>
            <v:group style="position:absolute;left:9977;top:932;width:413;height:989" coordorigin="9977,932" coordsize="413,989">
              <v:shape style="position:absolute;left:9977;top:932;width:413;height:989" coordorigin="9977,932" coordsize="413,989" path="m10096,1613l9977,1781,9989,1804,10002,1824,10044,1874,10111,1913,10171,1922,10191,1920,10263,1892,10312,1850,10349,1799,10378,1725,10383,1706,10146,1706,10131,1699,10118,1687,10108,1668,10101,1643,10096,1613e" filled="t" fillcolor="#231F20" stroked="f">
                <v:path arrowok="t"/>
                <v:fill/>
              </v:shape>
              <v:shape style="position:absolute;left:9977;top:932;width:413;height:989" coordorigin="9977,932" coordsize="413,989" path="m10390,932l10207,932,10207,1542,10207,1610,10205,1639,10180,1696,10146,1706,10383,1706,10389,1644,10390,1610,10390,932e" filled="t" fillcolor="#231F2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62.729004pt;margin-top:-36.809444pt;width:7.521pt;height:33.659pt;mso-position-horizontal-relative:page;mso-position-vertical-relative:paragraph;z-index:-130" coordorigin="3255,-736" coordsize="150,673">
            <v:shape style="position:absolute;left:3255;top:-736;width:150;height:673" coordorigin="3255,-736" coordsize="150,673" path="m3405,-63l3255,-63,3255,-736,3405,-736,3405,-63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41.436005pt;margin-top:-37.481445pt;width:17.1022pt;height:35.389823pt;mso-position-horizontal-relative:page;mso-position-vertical-relative:paragraph;z-index:-129" coordorigin="2829,-750" coordsize="342,708">
            <v:group style="position:absolute;left:2842;top:-736;width:150;height:673" coordorigin="2842,-736" coordsize="150,673">
              <v:shape style="position:absolute;left:2842;top:-736;width:150;height:673" coordorigin="2842,-736" coordsize="150,673" path="m2993,-63l2842,-63,2842,-736,2993,-736,2993,-63e" filled="t" fillcolor="#231F20" stroked="f">
                <v:path arrowok="t"/>
                <v:fill/>
              </v:shape>
            </v:group>
            <v:group style="position:absolute;left:3055;top:-173;width:103;height:117" coordorigin="3055,-173" coordsize="103,117">
              <v:shape style="position:absolute;left:3055;top:-173;width:103;height:117" coordorigin="3055,-173" coordsize="103,117" path="m3097,-173l3080,-165,3062,-147,3056,-130,3055,-105,3060,-87,3072,-69,3089,-59,3110,-55,3128,-61,3145,-76,3154,-94,3157,-115,3156,-125,3150,-143,3137,-162,3121,-170,3097,-173e" filled="t" fillcolor="#231F2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174.110275pt;margin-top:-8.62749pt;width:5.140226pt;height:5.863932pt;mso-position-horizontal-relative:page;mso-position-vertical-relative:paragraph;z-index:-128" coordorigin="3482,-173" coordsize="103,117">
            <v:shape style="position:absolute;left:3482;top:-173;width:103;height:117" coordorigin="3482,-173" coordsize="103,117" path="m3525,-173l3508,-165,3490,-147,3484,-130,3482,-105,3488,-87,3500,-69,3516,-59,3538,-55,3556,-61,3573,-76,3582,-94,3585,-115,3584,-125,3578,-143,3564,-162,3548,-170,3525,-173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82.674194pt;margin-top:-37.481342pt;width:26.2571pt;height:35.389729pt;mso-position-horizontal-relative:page;mso-position-vertical-relative:paragraph;z-index:-127" coordorigin="3653,-750" coordsize="525,708">
            <v:group style="position:absolute;left:3667;top:-736;width:329;height:673" coordorigin="3667,-736" coordsize="329,673">
              <v:shape style="position:absolute;left:3667;top:-736;width:329;height:673" coordorigin="3667,-736" coordsize="329,673" path="m3996,-736l3667,-736,3667,-63,3996,-63,3996,-209,3817,-209,3817,-329,3986,-329,3986,-475,3817,-475,3817,-590,3996,-590,3996,-736e" filled="t" fillcolor="#231F20" stroked="f">
                <v:path arrowok="t"/>
                <v:fill/>
              </v:shape>
            </v:group>
            <v:group style="position:absolute;left:4062;top:-173;width:103;height:117" coordorigin="4062,-173" coordsize="103,117">
              <v:shape style="position:absolute;left:4062;top:-173;width:103;height:117" coordorigin="4062,-173" coordsize="103,117" path="m4105,-173l4088,-165,4070,-147,4064,-130,4062,-105,4068,-87,4080,-69,4097,-59,4118,-55,4136,-61,4153,-76,4162,-94,4165,-115,4164,-125,4158,-143,4145,-162,4129,-170,4105,-173e" filled="t" fillcolor="#231F2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211.708405pt;margin-top:-37.481743pt;width:44.5984pt;height:35.915113pt;mso-position-horizontal-relative:page;mso-position-vertical-relative:paragraph;z-index:-126" coordorigin="4234,-750" coordsize="892,718">
            <v:group style="position:absolute;left:4248;top:-736;width:329;height:673" coordorigin="4248,-736" coordsize="329,673">
              <v:shape style="position:absolute;left:4248;top:-736;width:329;height:673" coordorigin="4248,-736" coordsize="329,673" path="m4577,-736l4248,-736,4248,-63,4577,-63,4577,-209,4398,-209,4398,-329,4567,-329,4567,-475,4398,-475,4398,-590,4577,-590,4577,-736e" filled="t" fillcolor="#231F20" stroked="f">
                <v:path arrowok="t"/>
                <v:fill/>
              </v:shape>
            </v:group>
            <v:group style="position:absolute;left:4642;top:-173;width:103;height:117" coordorigin="4642,-173" coordsize="103,117">
              <v:shape style="position:absolute;left:4642;top:-173;width:103;height:117" coordorigin="4642,-173" coordsize="103,117" path="m4685,-173l4668,-165,4650,-147,4644,-130,4642,-105,4648,-87,4660,-69,4676,-59,4698,-55,4716,-61,4733,-76,4742,-94,4745,-115,4744,-125,4738,-143,4725,-162,4708,-170,4685,-173e" filled="t" fillcolor="#231F20" stroked="f">
                <v:path arrowok="t"/>
                <v:fill/>
              </v:shape>
            </v:group>
            <v:group style="position:absolute;left:4775;top:-736;width:338;height:691" coordorigin="4775,-736" coordsize="338,691">
              <v:shape style="position:absolute;left:4775;top:-736;width:338;height:691" coordorigin="4775,-736" coordsize="338,691" path="m4871,-261l4775,-141,4788,-121,4802,-103,4850,-64,4926,-45,4946,-46,5017,-72,5070,-117,5105,-188,5106,-195,4919,-195,4900,-200,4887,-212,4877,-233,4871,-261e" filled="t" fillcolor="#231F20" stroked="f">
                <v:path arrowok="t"/>
                <v:fill/>
              </v:shape>
              <v:shape style="position:absolute;left:4775;top:-736;width:338;height:691" coordorigin="4775,-736" coordsize="338,691" path="m5113,-736l4962,-736,4962,-256,4958,-230,4950,-210,4937,-199,4919,-195,5106,-195,5109,-209,5111,-227,5112,-248,5113,-261,5113,-736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92"/>
        </w:rPr>
        <w:t>The</w:t>
      </w:r>
      <w:r>
        <w:rPr>
          <w:rFonts w:ascii="Impact" w:hAnsi="Impact" w:cs="Impact" w:eastAsia="Impact"/>
          <w:sz w:val="32"/>
          <w:szCs w:val="32"/>
          <w:color w:val="231F20"/>
          <w:spacing w:val="1"/>
          <w:w w:val="92"/>
        </w:rPr>
        <w:t> </w: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92"/>
        </w:rPr>
        <w:t>Institute</w:t>
      </w:r>
      <w:r>
        <w:rPr>
          <w:rFonts w:ascii="Impact" w:hAnsi="Impact" w:cs="Impact" w:eastAsia="Impact"/>
          <w:sz w:val="32"/>
          <w:szCs w:val="32"/>
          <w:color w:val="231F20"/>
          <w:spacing w:val="1"/>
          <w:w w:val="92"/>
        </w:rPr>
        <w:t> </w: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100"/>
        </w:rPr>
        <w:t>of</w: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100"/>
        </w:rPr>
        <w:t> </w: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92"/>
        </w:rPr>
        <w:t>Image</w:t>
      </w:r>
      <w:r>
        <w:rPr>
          <w:rFonts w:ascii="Impact" w:hAnsi="Impact" w:cs="Impact" w:eastAsia="Impact"/>
          <w:sz w:val="32"/>
          <w:szCs w:val="32"/>
          <w:color w:val="231F20"/>
          <w:spacing w:val="1"/>
          <w:w w:val="92"/>
        </w:rPr>
        <w:t> </w: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100"/>
        </w:rPr>
        <w:t>Electronics</w: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100"/>
        </w:rPr>
        <w:t> </w: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92"/>
        </w:rPr>
        <w:t>Engineers</w:t>
      </w:r>
      <w:r>
        <w:rPr>
          <w:rFonts w:ascii="Impact" w:hAnsi="Impact" w:cs="Impact" w:eastAsia="Impact"/>
          <w:sz w:val="32"/>
          <w:szCs w:val="32"/>
          <w:color w:val="231F20"/>
          <w:spacing w:val="1"/>
          <w:w w:val="92"/>
        </w:rPr>
        <w:t> </w: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92"/>
        </w:rPr>
        <w:t>of</w:t>
      </w:r>
      <w:r>
        <w:rPr>
          <w:rFonts w:ascii="Impact" w:hAnsi="Impact" w:cs="Impact" w:eastAsia="Impact"/>
          <w:sz w:val="32"/>
          <w:szCs w:val="32"/>
          <w:color w:val="231F20"/>
          <w:spacing w:val="1"/>
          <w:w w:val="92"/>
        </w:rPr>
        <w:t> </w:t>
      </w:r>
      <w:r>
        <w:rPr>
          <w:rFonts w:ascii="Impact" w:hAnsi="Impact" w:cs="Impact" w:eastAsia="Impact"/>
          <w:sz w:val="32"/>
          <w:szCs w:val="32"/>
          <w:color w:val="231F20"/>
          <w:spacing w:val="0"/>
          <w:w w:val="100"/>
        </w:rPr>
        <w:t>Japan</w:t>
      </w:r>
      <w:r>
        <w:rPr>
          <w:rFonts w:ascii="Impact" w:hAnsi="Impact" w:cs="Impact" w:eastAsia="Impact"/>
          <w:sz w:val="32"/>
          <w:szCs w:val="32"/>
          <w:color w:val="000000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76" w:lineRule="auto"/>
        <w:ind w:left="3318" w:right="1512"/>
        <w:jc w:val="left"/>
        <w:rPr>
          <w:rFonts w:ascii="Impact" w:hAnsi="Impact" w:cs="Impact" w:eastAsia="Impact"/>
          <w:sz w:val="68"/>
          <w:szCs w:val="68"/>
        </w:rPr>
      </w:pPr>
      <w:rPr/>
      <w:r>
        <w:rPr/>
        <w:pict>
          <v:group style="position:absolute;margin-left:294.221985pt;margin-top:-87.863564pt;width:16.294pt;height:71.777pt;mso-position-horizontal-relative:page;mso-position-vertical-relative:paragraph;z-index:-139" coordorigin="5884,-1757" coordsize="326,1436">
            <v:shape style="position:absolute;left:5884;top:-1757;width:326;height:1436" coordorigin="5884,-1757" coordsize="326,1436" path="m6210,-322l5884,-322,5884,-1757,6210,-1757,6210,-322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49.546997pt;margin-top:-87.863564pt;width:16.294pt;height:71.777pt;mso-position-horizontal-relative:page;mso-position-vertical-relative:paragraph;z-index:-138" coordorigin="4991,-1757" coordsize="326,1436">
            <v:shape style="position:absolute;left:4991;top:-1757;width:326;height:1436" coordorigin="4991,-1757" coordsize="326,1436" path="m5317,-322l4991,-322,4991,-1757,5317,-1757,5317,-322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272.492126pt;margin-top:-27.855001pt;width:11.194388pt;height:12.611626pt;mso-position-horizontal-relative:page;mso-position-vertical-relative:paragraph;z-index:-137" coordorigin="5450,-557" coordsize="224,252">
            <v:shape style="position:absolute;left:5450;top:-557;width:224;height:252" coordorigin="5450,-557" coordsize="224,252" path="m5558,-557l5489,-525,5455,-470,5450,-427,5452,-407,5490,-335,5543,-307,5564,-305,5582,-307,5651,-354,5674,-432,5674,-437,5648,-511,5600,-550,5558,-557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18.823212pt;margin-top:-27.85495pt;width:11.193385pt;height:12.611575pt;mso-position-horizontal-relative:page;mso-position-vertical-relative:paragraph;z-index:-136" coordorigin="6376,-557" coordsize="224,252">
            <v:shape style="position:absolute;left:6376;top:-557;width:224;height:252" coordorigin="6376,-557" coordsize="224,252" path="m6485,-557l6416,-525,6382,-470,6376,-427,6378,-407,6416,-334,6469,-307,6490,-305,6508,-307,6578,-354,6600,-432,6600,-437,6575,-511,6527,-550,6485,-557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38.888885pt;margin-top:-87.863159pt;width:35.657pt;height:71.777pt;mso-position-horizontal-relative:page;mso-position-vertical-relative:paragraph;z-index:-135" coordorigin="6778,-1757" coordsize="713,1436">
            <v:shape style="position:absolute;left:6778;top:-1757;width:713;height:1436" coordorigin="6778,-1757" coordsize="713,1436" path="m7491,-1757l6778,-1757,6778,-322,7491,-322,7491,-633,7104,-633,7104,-890,7470,-890,7470,-1201,7104,-1201,7104,-1446,7491,-1446,7491,-1757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81.671814pt;margin-top:-27.855011pt;width:11.193385pt;height:12.611639pt;mso-position-horizontal-relative:page;mso-position-vertical-relative:paragraph;z-index:-134" coordorigin="7633,-557" coordsize="224,252">
            <v:shape style="position:absolute;left:7633;top:-557;width:224;height:252" coordorigin="7633,-557" coordsize="224,252" path="m7742,-557l7673,-525,7639,-470,7633,-427,7635,-407,7673,-335,7726,-307,7747,-305,7765,-307,7835,-354,7857,-432,7857,-437,7832,-511,7784,-550,7742,-557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01.792206pt;margin-top:-87.863159pt;width:35.656pt;height:71.777pt;mso-position-horizontal-relative:page;mso-position-vertical-relative:paragraph;z-index:-133" coordorigin="8036,-1757" coordsize="713,1436">
            <v:shape style="position:absolute;left:8036;top:-1757;width:713;height:1436" coordorigin="8036,-1757" coordsize="713,1436" path="m8749,-1757l8036,-1757,8036,-322,8749,-322,8749,-633,8362,-633,8362,-890,8728,-890,8728,-1201,8362,-1201,8362,-1446,8749,-1446,8749,-1757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43.046753pt;margin-top:-89.307365pt;width:53.901656pt;height:76.59071pt;mso-position-horizontal-relative:page;mso-position-vertical-relative:paragraph;z-index:-132" coordorigin="8861,-1786" coordsize="1078,1532">
            <v:group style="position:absolute;left:8890;top:-557;width:224;height:252" coordorigin="8890,-557" coordsize="224,252">
              <v:shape style="position:absolute;left:8890;top:-557;width:224;height:252" coordorigin="8890,-557" coordsize="224,252" path="m8998,-557l8929,-525,8895,-470,8890,-427,8892,-407,8929,-334,8983,-307,9004,-305,9022,-307,9091,-354,9114,-432,9114,-437,9088,-511,9040,-550,8998,-557e" filled="t" fillcolor="#231F20" stroked="f">
                <v:path arrowok="t"/>
                <v:fill/>
              </v:shape>
            </v:group>
            <v:group style="position:absolute;left:9174;top:-1757;width:736;height:1474" coordorigin="9174,-1757" coordsize="736,1474">
              <v:shape style="position:absolute;left:9174;top:-1757;width:736;height:1474" coordorigin="9174,-1757" coordsize="736,1474" path="m9387,-743l9174,-495,9187,-474,9200,-454,9242,-402,9287,-359,9338,-326,9393,-302,9454,-288,9521,-283,9541,-285,9602,-295,9676,-322,9728,-354,9777,-394,9821,-442,9855,-493,9887,-566,9898,-605,9478,-605,9460,-609,9406,-664,9392,-713,9387,-743e" filled="t" fillcolor="#231F20" stroked="f">
                <v:path arrowok="t"/>
                <v:fill/>
              </v:shape>
              <v:shape style="position:absolute;left:9174;top:-1757;width:736;height:1474" coordorigin="9174,-1757" coordsize="736,1474" path="m9910,-1757l9584,-1757,9584,-849,9585,-770,9585,-738,9570,-663,9519,-611,9478,-605,9898,-605,9907,-677,9910,-738,9910,-743,9910,-1757e" filled="t" fillcolor="#231F20" stroked="f">
                <v:path arrowok="t"/>
                <v:fill/>
              </v:shape>
            </v:group>
            <w10:wrap type="none"/>
          </v:group>
        </w:pic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94"/>
        </w:rPr>
        <w:t>The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94"/>
        </w:rPr>
        <w:t> 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94"/>
        </w:rPr>
        <w:t>Institute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94"/>
        </w:rPr>
        <w:t> 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100"/>
        </w:rPr>
        <w:t>of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100"/>
        </w:rPr>
        <w:t> 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94"/>
        </w:rPr>
        <w:t>Image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94"/>
        </w:rPr>
        <w:t> 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100"/>
        </w:rPr>
        <w:t>Electronics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100"/>
        </w:rPr>
        <w:t> 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94"/>
        </w:rPr>
        <w:t>Engineers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94"/>
        </w:rPr>
        <w:t> 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100"/>
        </w:rPr>
        <w:t>of</w:t>
      </w:r>
      <w:r>
        <w:rPr>
          <w:rFonts w:ascii="Impact" w:hAnsi="Impact" w:cs="Impact" w:eastAsia="Impact"/>
          <w:sz w:val="68"/>
          <w:szCs w:val="68"/>
          <w:color w:val="231F20"/>
          <w:spacing w:val="-40"/>
          <w:w w:val="100"/>
        </w:rPr>
        <w:t> </w:t>
      </w:r>
      <w:r>
        <w:rPr>
          <w:rFonts w:ascii="Impact" w:hAnsi="Impact" w:cs="Impact" w:eastAsia="Impact"/>
          <w:sz w:val="68"/>
          <w:szCs w:val="68"/>
          <w:color w:val="231F20"/>
          <w:spacing w:val="0"/>
          <w:w w:val="100"/>
        </w:rPr>
        <w:t>Japan</w:t>
      </w:r>
      <w:r>
        <w:rPr>
          <w:rFonts w:ascii="Impact" w:hAnsi="Impact" w:cs="Impact" w:eastAsia="Impact"/>
          <w:sz w:val="68"/>
          <w:szCs w:val="68"/>
          <w:color w:val="00000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226" w:lineRule="exact"/>
        <w:ind w:left="3289" w:right="-20"/>
        <w:jc w:val="left"/>
        <w:rPr>
          <w:rFonts w:ascii="Impact" w:hAnsi="Impact" w:cs="Impact" w:eastAsia="Impact"/>
          <w:sz w:val="120"/>
          <w:szCs w:val="120"/>
        </w:rPr>
      </w:pPr>
      <w:rPr/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-8"/>
        </w:rPr>
        <w:t>The</w:t>
      </w:r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-8"/>
        </w:rPr>
        <w:t> </w:t>
      </w:r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-8"/>
        </w:rPr>
        <w:t>Institute</w:t>
      </w:r>
      <w:r>
        <w:rPr>
          <w:rFonts w:ascii="Impact" w:hAnsi="Impact" w:cs="Impact" w:eastAsia="Impact"/>
          <w:sz w:val="120"/>
          <w:szCs w:val="120"/>
          <w:color w:val="231F20"/>
          <w:spacing w:val="1"/>
          <w:w w:val="72"/>
          <w:position w:val="-8"/>
        </w:rPr>
        <w:t> </w:t>
      </w:r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-8"/>
        </w:rPr>
        <w:t>of</w:t>
      </w:r>
      <w:r>
        <w:rPr>
          <w:rFonts w:ascii="Impact" w:hAnsi="Impact" w:cs="Impact" w:eastAsia="Impact"/>
          <w:sz w:val="120"/>
          <w:szCs w:val="120"/>
          <w:color w:val="000000"/>
          <w:spacing w:val="0"/>
          <w:w w:val="100"/>
          <w:position w:val="0"/>
        </w:rPr>
      </w:r>
    </w:p>
    <w:p>
      <w:pPr>
        <w:spacing w:before="0" w:after="0" w:line="1080" w:lineRule="exact"/>
        <w:ind w:left="3136" w:right="-20"/>
        <w:jc w:val="left"/>
        <w:rPr>
          <w:rFonts w:ascii="Impact" w:hAnsi="Impact" w:cs="Impact" w:eastAsia="Impact"/>
          <w:sz w:val="120"/>
          <w:szCs w:val="120"/>
        </w:rPr>
      </w:pPr>
      <w:rPr/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-5"/>
        </w:rPr>
        <w:t>Image</w:t>
      </w:r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-5"/>
        </w:rPr>
        <w:t> </w:t>
      </w:r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-5"/>
        </w:rPr>
        <w:t>Electronics</w:t>
      </w:r>
      <w:r>
        <w:rPr>
          <w:rFonts w:ascii="Impact" w:hAnsi="Impact" w:cs="Impact" w:eastAsia="Impact"/>
          <w:sz w:val="120"/>
          <w:szCs w:val="120"/>
          <w:color w:val="000000"/>
          <w:spacing w:val="0"/>
          <w:w w:val="100"/>
          <w:position w:val="0"/>
        </w:rPr>
      </w:r>
    </w:p>
    <w:p>
      <w:pPr>
        <w:spacing w:before="0" w:after="0" w:line="1166" w:lineRule="exact"/>
        <w:ind w:left="3136" w:right="-102"/>
        <w:jc w:val="left"/>
        <w:rPr>
          <w:rFonts w:ascii="Impact" w:hAnsi="Impact" w:cs="Impact" w:eastAsia="Impact"/>
          <w:sz w:val="120"/>
          <w:szCs w:val="120"/>
        </w:rPr>
      </w:pPr>
      <w:rPr/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2"/>
        </w:rPr>
        <w:t>Engineers</w:t>
      </w:r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2"/>
        </w:rPr>
        <w:t> </w:t>
      </w:r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2"/>
        </w:rPr>
        <w:t>of</w:t>
      </w:r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2"/>
        </w:rPr>
        <w:t> </w:t>
      </w:r>
      <w:r>
        <w:rPr>
          <w:rFonts w:ascii="Impact" w:hAnsi="Impact" w:cs="Impact" w:eastAsia="Impact"/>
          <w:sz w:val="120"/>
          <w:szCs w:val="120"/>
          <w:color w:val="231F20"/>
          <w:spacing w:val="0"/>
          <w:w w:val="72"/>
          <w:position w:val="2"/>
        </w:rPr>
        <w:t>Japan</w:t>
      </w:r>
      <w:r>
        <w:rPr>
          <w:rFonts w:ascii="Impact" w:hAnsi="Impact" w:cs="Impact" w:eastAsia="Impact"/>
          <w:sz w:val="120"/>
          <w:szCs w:val="120"/>
          <w:color w:val="000000"/>
          <w:spacing w:val="0"/>
          <w:w w:val="100"/>
          <w:position w:val="0"/>
        </w:rPr>
      </w:r>
    </w:p>
    <w:sectPr>
      <w:type w:val="continuous"/>
      <w:pgSz w:w="12260" w:h="17180"/>
      <w:pgMar w:top="1080" w:bottom="280" w:left="17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mpact">
    <w:altName w:val="Impac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iieej_logo3-a</dc:title>
  <dcterms:created xsi:type="dcterms:W3CDTF">2012-10-29T15:57:38Z</dcterms:created>
  <dcterms:modified xsi:type="dcterms:W3CDTF">2012-10-29T15:57:38Z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2012-10-29T00:00:00Z</vt:filetime>
  </property>
  <property fmtid="{D5CDD505-2E9C-101B-9397-08002B2CF9AE}" pid="3" name="LastSaved">
    <vt:filetime>2012-10-29T00:00:00Z</vt:filetime>
  </property>
</Properties>
</file>